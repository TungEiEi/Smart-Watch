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1EF3" w14:textId="31DA0A8A" w:rsidR="007F3DF8" w:rsidRPr="00163C9E" w:rsidRDefault="009A62C8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63C9E">
        <w:rPr>
          <w:rFonts w:ascii="Angsana New" w:hAnsi="Angsana New" w:cs="Angsana New" w:hint="cs"/>
          <w:b/>
          <w:bCs/>
          <w:sz w:val="36"/>
          <w:szCs w:val="36"/>
          <w:cs/>
        </w:rPr>
        <w:t>แบบนำเสนอหัวข้อโครงงาน</w:t>
      </w:r>
    </w:p>
    <w:p w14:paraId="68101A3B" w14:textId="615C2A35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4CCB397D" w14:textId="05C4AEAC" w:rsidR="009A62C8" w:rsidRPr="00163C9E" w:rsidRDefault="00361C93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6C7C6F" wp14:editId="47E9A0DF">
                <wp:simplePos x="0" y="0"/>
                <wp:positionH relativeFrom="margin">
                  <wp:posOffset>1950720</wp:posOffset>
                </wp:positionH>
                <wp:positionV relativeFrom="paragraph">
                  <wp:posOffset>41275</wp:posOffset>
                </wp:positionV>
                <wp:extent cx="2590800" cy="533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442A" w14:textId="4B446E78" w:rsidR="00361C93" w:rsidRDefault="00361C93" w:rsidP="00361C93">
                            <w:r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t xml:space="preserve">Smart watch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C7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6pt;margin-top:3.25pt;width:204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" filled="f" stroked="f">
                <v:textbox>
                  <w:txbxContent>
                    <w:p w14:paraId="4B0E442A" w14:textId="4B446E78" w:rsidR="00361C93" w:rsidRDefault="00361C93" w:rsidP="00361C93">
                      <w:r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t xml:space="preserve">Smart watch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FE567" wp14:editId="10A5965A">
                <wp:simplePos x="0" y="0"/>
                <wp:positionH relativeFrom="column">
                  <wp:posOffset>3710940</wp:posOffset>
                </wp:positionH>
                <wp:positionV relativeFrom="paragraph">
                  <wp:posOffset>94615</wp:posOffset>
                </wp:positionV>
                <wp:extent cx="3543300" cy="5562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F223C" w14:textId="77777777" w:rsidR="00361C93" w:rsidRPr="00361C93" w:rsidRDefault="00361C93" w:rsidP="00361C93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AB4F8"/>
                                <w:sz w:val="24"/>
                                <w:szCs w:val="24"/>
                                <w:u w:val="single"/>
                                <w:shd w:val="clear" w:color="auto" w:fill="202124"/>
                              </w:rPr>
                            </w:pPr>
                            <w:r w:rsidRPr="00361C93"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61C93"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instrText xml:space="preserve"> HYPERLINK "https://emojipedia.org/check-mark-button/" </w:instrText>
                            </w:r>
                            <w:r w:rsidRPr="00361C93"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53912F89" w14:textId="77777777" w:rsidR="00361C93" w:rsidRPr="00361C93" w:rsidRDefault="00361C93" w:rsidP="00361C93">
                            <w:pPr>
                              <w:spacing w:before="60" w:after="0" w:line="240" w:lineRule="auto"/>
                              <w:outlineLvl w:val="2"/>
                              <w:rPr>
                                <w:rFonts w:ascii="Tahoma" w:eastAsia="Times New Roman" w:hAnsi="Tahoma" w:cs="Tahoma"/>
                                <w:sz w:val="30"/>
                                <w:szCs w:val="30"/>
                              </w:rPr>
                            </w:pPr>
                            <w:r w:rsidRPr="00361C93">
                              <w:rPr>
                                <w:rFonts w:ascii="Segoe UI Symbol" w:eastAsia="Times New Roman" w:hAnsi="Segoe UI Symbol" w:cs="Segoe UI Symbol"/>
                                <w:color w:val="8AB4F8"/>
                                <w:sz w:val="30"/>
                                <w:szCs w:val="30"/>
                                <w:u w:val="single"/>
                                <w:shd w:val="clear" w:color="auto" w:fill="202124"/>
                              </w:rPr>
                              <w:t>✓</w:t>
                            </w:r>
                          </w:p>
                          <w:p w14:paraId="125809DC" w14:textId="03D98F83" w:rsidR="00361C93" w:rsidRDefault="00361C93" w:rsidP="00361C93">
                            <w:r w:rsidRPr="00361C93"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E567" id="_x0000_s1027" type="#_x0000_t202" style="position:absolute;left:0;text-align:left;margin-left:292.2pt;margin-top:7.45pt;width:279pt;height:4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" filled="f" stroked="f">
                <v:textbox>
                  <w:txbxContent>
                    <w:p w14:paraId="24BF223C" w14:textId="77777777" w:rsidR="00361C93" w:rsidRPr="00361C93" w:rsidRDefault="00361C93" w:rsidP="00361C93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8AB4F8"/>
                          <w:sz w:val="24"/>
                          <w:szCs w:val="24"/>
                          <w:u w:val="single"/>
                          <w:shd w:val="clear" w:color="auto" w:fill="202124"/>
                        </w:rPr>
                      </w:pPr>
                      <w:r w:rsidRPr="00361C93"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fldChar w:fldCharType="begin"/>
                      </w:r>
                      <w:r w:rsidRPr="00361C93"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instrText xml:space="preserve"> HYPERLINK "https://emojipedia.org/check-mark-button/" </w:instrText>
                      </w:r>
                      <w:r w:rsidRPr="00361C93"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53912F89" w14:textId="77777777" w:rsidR="00361C93" w:rsidRPr="00361C93" w:rsidRDefault="00361C93" w:rsidP="00361C93">
                      <w:pPr>
                        <w:spacing w:before="60" w:after="0" w:line="240" w:lineRule="auto"/>
                        <w:outlineLvl w:val="2"/>
                        <w:rPr>
                          <w:rFonts w:ascii="Tahoma" w:eastAsia="Times New Roman" w:hAnsi="Tahoma" w:cs="Tahoma"/>
                          <w:sz w:val="30"/>
                          <w:szCs w:val="30"/>
                        </w:rPr>
                      </w:pPr>
                      <w:r w:rsidRPr="00361C93">
                        <w:rPr>
                          <w:rFonts w:ascii="Segoe UI Symbol" w:eastAsia="Times New Roman" w:hAnsi="Segoe UI Symbol" w:cs="Segoe UI Symbol"/>
                          <w:color w:val="8AB4F8"/>
                          <w:sz w:val="30"/>
                          <w:szCs w:val="30"/>
                          <w:u w:val="single"/>
                          <w:shd w:val="clear" w:color="auto" w:fill="202124"/>
                        </w:rPr>
                        <w:t>✓</w:t>
                      </w:r>
                    </w:p>
                    <w:p w14:paraId="125809DC" w14:textId="03D98F83" w:rsidR="00361C93" w:rsidRDefault="00361C93" w:rsidP="00361C93">
                      <w:r w:rsidRPr="00361C93"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A62C8" w:rsidRPr="00163C9E">
        <w:rPr>
          <w:rFonts w:ascii="Angsana New" w:hAnsi="Angsana New" w:cs="Angsana New" w:hint="cs"/>
          <w:b/>
          <w:bCs/>
          <w:sz w:val="40"/>
          <w:szCs w:val="40"/>
          <w:cs/>
        </w:rPr>
        <w:t>ชื่อหัวข้อโครงงาน</w:t>
      </w:r>
      <w:r w:rsidR="00163C9E" w:rsidRPr="00163C9E">
        <w:rPr>
          <w:rFonts w:ascii="Angsana New" w:hAnsi="Angsana New" w:cs="Angsana New"/>
          <w:b/>
          <w:bCs/>
          <w:sz w:val="40"/>
          <w:szCs w:val="40"/>
        </w:rPr>
        <w:t xml:space="preserve"> ___________________________________________</w:t>
      </w:r>
    </w:p>
    <w:p w14:paraId="2B694FB8" w14:textId="1A190D0A" w:rsidR="00163C9E" w:rsidRPr="00163C9E" w:rsidRDefault="00163C9E" w:rsidP="00163C9E">
      <w:pPr>
        <w:spacing w:after="0" w:line="240" w:lineRule="auto"/>
        <w:ind w:firstLine="720"/>
        <w:rPr>
          <w:rFonts w:ascii="Angsana New" w:hAnsi="Angsana New" w:cs="Angsana New"/>
          <w:b/>
          <w:bCs/>
          <w:sz w:val="40"/>
          <w:szCs w:val="40"/>
        </w:rPr>
      </w:pPr>
      <w:r w:rsidRPr="00163C9E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ประเภทหัวข้อโครงงาน 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 ____ Smart Home</w:t>
      </w:r>
      <w:r>
        <w:rPr>
          <w:rFonts w:ascii="Angsana New" w:hAnsi="Angsana New" w:cs="Angsana New"/>
          <w:b/>
          <w:bCs/>
          <w:sz w:val="40"/>
          <w:szCs w:val="40"/>
        </w:rPr>
        <w:tab/>
        <w:t xml:space="preserve"> ____ Health care</w:t>
      </w:r>
    </w:p>
    <w:p w14:paraId="0224217C" w14:textId="1C976EF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3F254B25" w14:textId="7ABF80BD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14C08DA8" w14:textId="12DBBC19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3A072DE3" w14:textId="4D1E939C" w:rsidR="00163C9E" w:rsidRDefault="00163C9E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40783EB9" w14:textId="77777777" w:rsidR="00163C9E" w:rsidRDefault="00163C9E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600B1034" w14:textId="3F3368D4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2379824B" w14:textId="32BFB02C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07884434" w14:textId="655859F4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11AD20E9" w14:textId="63E76BBB" w:rsidR="009A62C8" w:rsidRPr="00163C9E" w:rsidRDefault="00361C93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9749FC" wp14:editId="68C0C69B">
                <wp:simplePos x="0" y="0"/>
                <wp:positionH relativeFrom="margin">
                  <wp:posOffset>3817620</wp:posOffset>
                </wp:positionH>
                <wp:positionV relativeFrom="paragraph">
                  <wp:posOffset>281305</wp:posOffset>
                </wp:positionV>
                <wp:extent cx="1150620" cy="2362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F2C51" w14:textId="367AE5AA" w:rsidR="00361C93" w:rsidRDefault="00361C93" w:rsidP="00361C9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t>65010179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49FC" id="_x0000_s1028" type="#_x0000_t202" style="position:absolute;left:0;text-align:left;margin-left:300.6pt;margin-top:22.15pt;width:90.6pt;height:1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" filled="f" stroked="f">
                <v:textbox>
                  <w:txbxContent>
                    <w:p w14:paraId="2A4F2C51" w14:textId="367AE5AA" w:rsidR="00361C93" w:rsidRDefault="00361C93" w:rsidP="00361C93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t>65010179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3BE5B" wp14:editId="30B61E2D">
                <wp:simplePos x="0" y="0"/>
                <wp:positionH relativeFrom="column">
                  <wp:posOffset>678180</wp:posOffset>
                </wp:positionH>
                <wp:positionV relativeFrom="paragraph">
                  <wp:posOffset>250825</wp:posOffset>
                </wp:positionV>
                <wp:extent cx="3543300" cy="5562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E9757" w14:textId="17D98F47" w:rsidR="00361C93" w:rsidRDefault="00361C93" w:rsidP="00361C93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ascii="Tahoma" w:eastAsia="Times New Roman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นาย ชนาธิป ใยเยี่ยม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BE5B" id="_x0000_s1029" type="#_x0000_t202" style="position:absolute;left:0;text-align:left;margin-left:53.4pt;margin-top:19.75pt;width:279pt;height: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" filled="f" stroked="f">
                <v:textbox>
                  <w:txbxContent>
                    <w:p w14:paraId="628E9757" w14:textId="17D98F47" w:rsidR="00361C93" w:rsidRDefault="00361C93" w:rsidP="00361C93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Tahoma" w:eastAsia="Times New Roman" w:hAnsi="Tahoma" w:cs="Tahoma" w:hint="cs"/>
                          <w:sz w:val="24"/>
                          <w:szCs w:val="24"/>
                          <w:cs/>
                        </w:rPr>
                        <w:t xml:space="preserve">นาย ชนาธิป ใยเยี่ยม </w:t>
                      </w:r>
                    </w:p>
                  </w:txbxContent>
                </v:textbox>
              </v:shape>
            </w:pict>
          </mc:Fallback>
        </mc:AlternateContent>
      </w:r>
      <w:r w:rsidR="009A62C8" w:rsidRPr="00163C9E">
        <w:rPr>
          <w:rFonts w:ascii="Angsana New" w:hAnsi="Angsana New" w:cs="Angsana New" w:hint="cs"/>
          <w:b/>
          <w:bCs/>
          <w:sz w:val="32"/>
          <w:szCs w:val="32"/>
          <w:cs/>
        </w:rPr>
        <w:t>รายชื่อสมาชิกกลุ่ม</w:t>
      </w:r>
    </w:p>
    <w:p w14:paraId="39D44FF4" w14:textId="6723021C" w:rsidR="009A62C8" w:rsidRDefault="00361C93" w:rsidP="009A62C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5F4014" wp14:editId="4BCEB24D">
                <wp:simplePos x="0" y="0"/>
                <wp:positionH relativeFrom="column">
                  <wp:posOffset>662940</wp:posOffset>
                </wp:positionH>
                <wp:positionV relativeFrom="paragraph">
                  <wp:posOffset>259080</wp:posOffset>
                </wp:positionV>
                <wp:extent cx="3543300" cy="5562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3281" w14:textId="1F2F9775" w:rsidR="00361C93" w:rsidRPr="00361C93" w:rsidRDefault="00361C93" w:rsidP="00361C93">
                            <w:pPr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</w:pPr>
                            <w:r w:rsidRPr="00361C93">
                              <w:rPr>
                                <w:rFonts w:ascii="Tahoma" w:hAnsi="Tahoma" w:cs="Tahoma"/>
                                <w:sz w:val="20"/>
                                <w:szCs w:val="24"/>
                                <w:cs/>
                              </w:rPr>
                              <w:t>นาย ณภัทร วรธันยธรณ์</w:t>
                            </w:r>
                            <w:r w:rsidRPr="00361C93">
                              <w:rPr>
                                <w:rFonts w:ascii="Tahoma" w:hAnsi="Tahoma" w:cs="Tahoma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4014" id="_x0000_s1030" type="#_x0000_t202" style="position:absolute;left:0;text-align:left;margin-left:52.2pt;margin-top:20.4pt;width:279pt;height:4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" filled="f" stroked="f">
                <v:textbox>
                  <w:txbxContent>
                    <w:p w14:paraId="689B3281" w14:textId="1F2F9775" w:rsidR="00361C93" w:rsidRPr="00361C93" w:rsidRDefault="00361C93" w:rsidP="00361C93">
                      <w:pPr>
                        <w:rPr>
                          <w:rFonts w:ascii="Tahoma" w:hAnsi="Tahoma" w:cs="Tahoma"/>
                          <w:sz w:val="20"/>
                          <w:szCs w:val="24"/>
                        </w:rPr>
                      </w:pPr>
                      <w:r w:rsidRPr="00361C93">
                        <w:rPr>
                          <w:rFonts w:ascii="Tahoma" w:hAnsi="Tahoma" w:cs="Tahoma"/>
                          <w:sz w:val="20"/>
                          <w:szCs w:val="24"/>
                          <w:cs/>
                        </w:rPr>
                        <w:t>นาย ณภัทร วรธันยธรณ์</w:t>
                      </w:r>
                      <w:r w:rsidRPr="00361C93">
                        <w:rPr>
                          <w:rFonts w:ascii="Tahoma" w:hAnsi="Tahoma" w:cs="Tahoma"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62C8">
        <w:rPr>
          <w:rFonts w:ascii="Angsana New" w:hAnsi="Angsana New" w:cs="Angsana New"/>
          <w:sz w:val="32"/>
          <w:szCs w:val="32"/>
        </w:rPr>
        <w:t>___________________________________</w:t>
      </w:r>
      <w:r w:rsidR="009A62C8">
        <w:rPr>
          <w:rFonts w:ascii="Angsana New" w:hAnsi="Angsana New" w:cs="Angsana New" w:hint="cs"/>
          <w:sz w:val="32"/>
          <w:szCs w:val="32"/>
          <w:cs/>
        </w:rPr>
        <w:t xml:space="preserve"> รหัสนักศึกษา </w:t>
      </w:r>
      <w:r w:rsidR="009A62C8">
        <w:rPr>
          <w:rFonts w:ascii="Angsana New" w:hAnsi="Angsana New" w:cs="Angsana New"/>
          <w:sz w:val="32"/>
          <w:szCs w:val="32"/>
        </w:rPr>
        <w:t>________________________</w:t>
      </w:r>
    </w:p>
    <w:p w14:paraId="210C1E28" w14:textId="1BFC6C6B" w:rsidR="009A62C8" w:rsidRPr="009A62C8" w:rsidRDefault="00361C93" w:rsidP="009A62C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CC445" wp14:editId="21621FE0">
                <wp:simplePos x="0" y="0"/>
                <wp:positionH relativeFrom="margin">
                  <wp:posOffset>3825240</wp:posOffset>
                </wp:positionH>
                <wp:positionV relativeFrom="paragraph">
                  <wp:posOffset>7620</wp:posOffset>
                </wp:positionV>
                <wp:extent cx="914400" cy="3505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06CAC" w14:textId="034C9E4C" w:rsidR="00361C93" w:rsidRDefault="00361C93" w:rsidP="00361C93">
                            <w:r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t>65010268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C445" id="_x0000_s1031" type="#_x0000_t202" style="position:absolute;left:0;text-align:left;margin-left:301.2pt;margin-top:.6pt;width:1in;height:2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" filled="f" stroked="f">
                <v:textbox>
                  <w:txbxContent>
                    <w:p w14:paraId="3FF06CAC" w14:textId="034C9E4C" w:rsidR="00361C93" w:rsidRDefault="00361C93" w:rsidP="00361C93">
                      <w:r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t>65010268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14DE1F" wp14:editId="10DD293B">
                <wp:simplePos x="0" y="0"/>
                <wp:positionH relativeFrom="column">
                  <wp:posOffset>701040</wp:posOffset>
                </wp:positionH>
                <wp:positionV relativeFrom="paragraph">
                  <wp:posOffset>274320</wp:posOffset>
                </wp:positionV>
                <wp:extent cx="3543300" cy="5562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5F582" w14:textId="5C6884EB" w:rsidR="00361C93" w:rsidRPr="00361C93" w:rsidRDefault="00361C93" w:rsidP="00361C93">
                            <w:pPr>
                              <w:rPr>
                                <w:rFonts w:ascii="Tahoma" w:hAnsi="Tahoma" w:cs="Tahoma"/>
                                <w:sz w:val="20"/>
                                <w:szCs w:val="24"/>
                                <w:cs/>
                              </w:rPr>
                            </w:pPr>
                            <w:r w:rsidRPr="00361C93">
                              <w:rPr>
                                <w:rFonts w:ascii="Tahoma" w:hAnsi="Tahoma" w:cs="Tahoma"/>
                                <w:sz w:val="20"/>
                                <w:szCs w:val="24"/>
                                <w:cs/>
                              </w:rPr>
                              <w:t>นาย ธีรเมต ช่วยพยุง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DE1F" id="_x0000_s1032" type="#_x0000_t202" style="position:absolute;left:0;text-align:left;margin-left:55.2pt;margin-top:21.6pt;width:279pt;height:4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" filled="f" stroked="f">
                <v:textbox>
                  <w:txbxContent>
                    <w:p w14:paraId="3F15F582" w14:textId="5C6884EB" w:rsidR="00361C93" w:rsidRPr="00361C93" w:rsidRDefault="00361C93" w:rsidP="00361C93">
                      <w:pPr>
                        <w:rPr>
                          <w:rFonts w:ascii="Tahoma" w:hAnsi="Tahoma" w:cs="Tahoma"/>
                          <w:sz w:val="20"/>
                          <w:szCs w:val="24"/>
                          <w:cs/>
                        </w:rPr>
                      </w:pPr>
                      <w:r w:rsidRPr="00361C93">
                        <w:rPr>
                          <w:rFonts w:ascii="Tahoma" w:hAnsi="Tahoma" w:cs="Tahoma"/>
                          <w:sz w:val="20"/>
                          <w:szCs w:val="24"/>
                          <w:cs/>
                        </w:rPr>
                        <w:t>นาย ธีรเมต ช่วยพยุง</w:t>
                      </w:r>
                    </w:p>
                  </w:txbxContent>
                </v:textbox>
              </v:shape>
            </w:pict>
          </mc:Fallback>
        </mc:AlternateContent>
      </w:r>
      <w:r w:rsidR="009A62C8">
        <w:rPr>
          <w:rFonts w:ascii="Angsana New" w:hAnsi="Angsana New" w:cs="Angsana New"/>
          <w:sz w:val="32"/>
          <w:szCs w:val="32"/>
        </w:rPr>
        <w:t>___________________________________</w:t>
      </w:r>
      <w:r w:rsidR="009A62C8">
        <w:rPr>
          <w:rFonts w:ascii="Angsana New" w:hAnsi="Angsana New" w:cs="Angsana New" w:hint="cs"/>
          <w:sz w:val="32"/>
          <w:szCs w:val="32"/>
          <w:cs/>
        </w:rPr>
        <w:t xml:space="preserve"> รหัสนักศึกษา </w:t>
      </w:r>
      <w:r w:rsidR="009A62C8">
        <w:rPr>
          <w:rFonts w:ascii="Angsana New" w:hAnsi="Angsana New" w:cs="Angsana New"/>
          <w:sz w:val="32"/>
          <w:szCs w:val="32"/>
        </w:rPr>
        <w:t>________________________</w:t>
      </w:r>
    </w:p>
    <w:p w14:paraId="68EDA830" w14:textId="401CD0AE" w:rsidR="009A62C8" w:rsidRPr="009A62C8" w:rsidRDefault="00361C93" w:rsidP="009A62C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494F09" wp14:editId="6A910F83">
                <wp:simplePos x="0" y="0"/>
                <wp:positionH relativeFrom="margin">
                  <wp:posOffset>3832860</wp:posOffset>
                </wp:positionH>
                <wp:positionV relativeFrom="paragraph">
                  <wp:posOffset>6985</wp:posOffset>
                </wp:positionV>
                <wp:extent cx="1150620" cy="2362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95C62" w14:textId="1B4049AD" w:rsidR="00361C93" w:rsidRDefault="001312CF" w:rsidP="00361C9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sz w:val="24"/>
                                <w:szCs w:val="24"/>
                              </w:rPr>
                              <w:t>65010491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4F09" id="_x0000_s1033" type="#_x0000_t202" style="position:absolute;left:0;text-align:left;margin-left:301.8pt;margin-top:.55pt;width:90.6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" filled="f" stroked="f">
                <v:textbox>
                  <w:txbxContent>
                    <w:p w14:paraId="47D95C62" w14:textId="1B4049AD" w:rsidR="00361C93" w:rsidRDefault="001312CF" w:rsidP="00361C93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="Tahoma" w:eastAsia="Times New Roman" w:hAnsi="Tahoma" w:cs="Tahoma"/>
                          <w:sz w:val="24"/>
                          <w:szCs w:val="24"/>
                        </w:rPr>
                        <w:t>65010491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2C8">
        <w:rPr>
          <w:rFonts w:ascii="Angsana New" w:hAnsi="Angsana New" w:cs="Angsana New"/>
          <w:sz w:val="32"/>
          <w:szCs w:val="32"/>
        </w:rPr>
        <w:t>___________________________________</w:t>
      </w:r>
      <w:r w:rsidR="009A62C8">
        <w:rPr>
          <w:rFonts w:ascii="Angsana New" w:hAnsi="Angsana New" w:cs="Angsana New" w:hint="cs"/>
          <w:sz w:val="32"/>
          <w:szCs w:val="32"/>
          <w:cs/>
        </w:rPr>
        <w:t xml:space="preserve"> รหัสนักศึกษา </w:t>
      </w:r>
      <w:r w:rsidR="009A62C8">
        <w:rPr>
          <w:rFonts w:ascii="Angsana New" w:hAnsi="Angsana New" w:cs="Angsana New"/>
          <w:sz w:val="32"/>
          <w:szCs w:val="32"/>
        </w:rPr>
        <w:t>________________________</w:t>
      </w:r>
    </w:p>
    <w:p w14:paraId="005A3A78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2081B8D4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2B9C6F71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2B6BFC6C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68BF81D1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15E40CD0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68CC51E4" w14:textId="77777777" w:rsidR="00163C9E" w:rsidRDefault="00163C9E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016E78DD" w14:textId="77777777" w:rsidR="009A62C8" w:rsidRDefault="009A62C8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061F7262" w14:textId="77777777" w:rsidR="009A62C8" w:rsidRPr="00163C9E" w:rsidRDefault="009A62C8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63C9E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วิชา 01076107 </w:t>
      </w:r>
      <w:r w:rsidRPr="00163C9E">
        <w:rPr>
          <w:rFonts w:ascii="Angsana New" w:hAnsi="Angsana New" w:cs="Angsana New"/>
          <w:b/>
          <w:bCs/>
          <w:sz w:val="36"/>
          <w:szCs w:val="36"/>
        </w:rPr>
        <w:t>Circuits and Electronics</w:t>
      </w:r>
    </w:p>
    <w:p w14:paraId="7F73C0A3" w14:textId="77777777" w:rsidR="009A62C8" w:rsidRPr="00163C9E" w:rsidRDefault="009A62C8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63C9E">
        <w:rPr>
          <w:rFonts w:ascii="Angsana New" w:hAnsi="Angsana New" w:cs="Angsana New" w:hint="cs"/>
          <w:b/>
          <w:bCs/>
          <w:sz w:val="36"/>
          <w:szCs w:val="36"/>
          <w:cs/>
        </w:rPr>
        <w:t>ประจำปีการศึกษา 2565 ภาคการเรียนที่ 2</w:t>
      </w:r>
    </w:p>
    <w:p w14:paraId="16B22AE8" w14:textId="77777777" w:rsidR="009A62C8" w:rsidRPr="00163C9E" w:rsidRDefault="009A62C8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63C9E">
        <w:rPr>
          <w:rFonts w:ascii="Angsana New" w:hAnsi="Angsana New" w:cs="Angsana New" w:hint="cs"/>
          <w:b/>
          <w:bCs/>
          <w:sz w:val="36"/>
          <w:szCs w:val="36"/>
          <w:cs/>
        </w:rPr>
        <w:t>หลักสูตรวิศวกรรมคอมพิวเตอร์ คณะวิศวกรรมศาสตร์</w:t>
      </w:r>
    </w:p>
    <w:p w14:paraId="4C24B9E8" w14:textId="77777777" w:rsidR="009A62C8" w:rsidRPr="00163C9E" w:rsidRDefault="009A62C8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163C9E">
        <w:rPr>
          <w:rFonts w:ascii="Angsana New" w:hAnsi="Angsana New" w:cs="Angsana New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7FCD8E4" w14:textId="77777777" w:rsidR="009A62C8" w:rsidRPr="005411E0" w:rsidRDefault="00163C9E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411E0"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บทที่ 1</w:t>
      </w:r>
    </w:p>
    <w:p w14:paraId="7A1973F9" w14:textId="77777777" w:rsidR="00163C9E" w:rsidRPr="005411E0" w:rsidRDefault="00163C9E" w:rsidP="009A62C8">
      <w:pPr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5411E0">
        <w:rPr>
          <w:rFonts w:ascii="Angsana New" w:hAnsi="Angsana New" w:cs="Angsana New" w:hint="cs"/>
          <w:b/>
          <w:bCs/>
          <w:sz w:val="48"/>
          <w:szCs w:val="48"/>
          <w:cs/>
        </w:rPr>
        <w:t>ภาพรวมของโครงงาน</w:t>
      </w:r>
    </w:p>
    <w:p w14:paraId="3D830CCC" w14:textId="77777777" w:rsidR="00163C9E" w:rsidRDefault="00163C9E" w:rsidP="009A62C8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678EB2F7" w14:textId="77777777" w:rsidR="005411E0" w:rsidRPr="005411E0" w:rsidRDefault="005411E0" w:rsidP="005411E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ngsana New" w:hAnsi="Angsana New" w:cs="Angsana New"/>
          <w:b/>
          <w:bCs/>
          <w:sz w:val="36"/>
          <w:szCs w:val="36"/>
        </w:rPr>
      </w:pPr>
      <w:r w:rsidRPr="005411E0">
        <w:rPr>
          <w:rFonts w:ascii="Angsana New" w:hAnsi="Angsana New" w:cs="Angsana New" w:hint="cs"/>
          <w:b/>
          <w:bCs/>
          <w:sz w:val="36"/>
          <w:szCs w:val="36"/>
          <w:cs/>
        </w:rPr>
        <w:t>แนวคิดและที่มา</w:t>
      </w:r>
    </w:p>
    <w:p w14:paraId="6874AB29" w14:textId="3177D31B" w:rsidR="005411E0" w:rsidRDefault="00561A2C" w:rsidP="005411E0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361C93">
        <w:rPr>
          <w:rFonts w:ascii="Angsana New" w:hAnsi="Angsana New" w:cs="Angsana New"/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403ABC" wp14:editId="41D112C3">
                <wp:simplePos x="0" y="0"/>
                <wp:positionH relativeFrom="margin">
                  <wp:align>right</wp:align>
                </wp:positionH>
                <wp:positionV relativeFrom="paragraph">
                  <wp:posOffset>554990</wp:posOffset>
                </wp:positionV>
                <wp:extent cx="5943600" cy="11582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C9FFC" w14:textId="77777777" w:rsidR="00B066D1" w:rsidRPr="007573D6" w:rsidRDefault="00561A2C" w:rsidP="007573D6">
                            <w:pPr>
                              <w:spacing w:line="228" w:lineRule="auto"/>
                              <w:ind w:firstLine="720"/>
                              <w:rPr>
                                <w:rFonts w:ascii="Tahoma" w:hAnsi="Tahoma" w:cs="Tahoma"/>
                                <w:szCs w:val="22"/>
                              </w:rPr>
                            </w:pPr>
                            <w:r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เนื่องจากช่วงโควิด</w:t>
                            </w:r>
                            <w:r w:rsidR="00E626EE" w:rsidRPr="007573D6">
                              <w:rPr>
                                <w:rFonts w:ascii="Tahoma" w:hAnsi="Tahoma" w:cs="Tahoma"/>
                                <w:szCs w:val="22"/>
                              </w:rPr>
                              <w:t xml:space="preserve">-19 </w:t>
                            </w:r>
                            <w:r w:rsidR="00E626EE"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ทำให้ประชากรส่วนใหญ่ไม่ได้ออกไปทำกิจกรรมนอกบ้าน ทำให้มีจำนวน</w:t>
                            </w:r>
                          </w:p>
                          <w:p w14:paraId="6F8AAC4B" w14:textId="7B0460A5" w:rsidR="00B066D1" w:rsidRPr="007573D6" w:rsidRDefault="00E626EE" w:rsidP="00B066D1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</w:pPr>
                            <w:r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ผู้ประสบปัญหา</w:t>
                            </w:r>
                            <w:r w:rsidR="006975AD"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ด้านสุขภาพ</w:t>
                            </w:r>
                            <w:r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เพิ่มขึ้นอย่างมา</w:t>
                            </w:r>
                            <w:r w:rsidR="006975AD"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 xml:space="preserve">ก โดยปัญหาที่เห็นได้ชัดก็คือปัญหาฝุ่น </w:t>
                            </w:r>
                            <w:r w:rsidR="006975AD" w:rsidRPr="007573D6">
                              <w:rPr>
                                <w:rFonts w:ascii="Tahoma" w:hAnsi="Tahoma" w:cs="Tahoma"/>
                                <w:szCs w:val="22"/>
                              </w:rPr>
                              <w:t xml:space="preserve">pm 2.5 </w:t>
                            </w:r>
                            <w:r w:rsidR="006975AD"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แ</w:t>
                            </w:r>
                            <w:r w:rsidR="00B066D1"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ละ</w:t>
                            </w:r>
                          </w:p>
                          <w:p w14:paraId="5BB39E8A" w14:textId="413A4BB3" w:rsidR="000C6D41" w:rsidRPr="007573D6" w:rsidRDefault="00B066D1" w:rsidP="00B066D1">
                            <w:pPr>
                              <w:spacing w:line="360" w:lineRule="auto"/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</w:pPr>
                            <w:r w:rsidRPr="007573D6">
                              <w:rPr>
                                <w:rFonts w:ascii="Tahoma" w:hAnsi="Tahoma" w:cs="Tahoma"/>
                                <w:szCs w:val="22"/>
                                <w:cs/>
                              </w:rPr>
                              <w:t>การไม่ออกกำลังกายของประชากรทั่วไป ทำให้มีความคิดที่จะสร้าง อุปกรณ์ที่สามารถ วิเคราะห์อัตราการเต้นของหัวใจ การขยับตัวของผู้ใช้ และ ออกซิเจนในกระแสเลือด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3ABC" id="_x0000_s1034" type="#_x0000_t202" style="position:absolute;left:0;text-align:left;margin-left:416.8pt;margin-top:43.7pt;width:468pt;height:91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" filled="f" stroked="f">
                <v:textbox>
                  <w:txbxContent>
                    <w:p w14:paraId="71FC9FFC" w14:textId="77777777" w:rsidR="00B066D1" w:rsidRPr="007573D6" w:rsidRDefault="00561A2C" w:rsidP="007573D6">
                      <w:pPr>
                        <w:spacing w:line="228" w:lineRule="auto"/>
                        <w:ind w:firstLine="720"/>
                        <w:rPr>
                          <w:rFonts w:ascii="Tahoma" w:hAnsi="Tahoma" w:cs="Tahoma"/>
                          <w:szCs w:val="22"/>
                        </w:rPr>
                      </w:pPr>
                      <w:r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เนื่องจากช่วงโควิด</w:t>
                      </w:r>
                      <w:r w:rsidR="00E626EE" w:rsidRPr="007573D6">
                        <w:rPr>
                          <w:rFonts w:ascii="Tahoma" w:hAnsi="Tahoma" w:cs="Tahoma"/>
                          <w:szCs w:val="22"/>
                        </w:rPr>
                        <w:t xml:space="preserve">-19 </w:t>
                      </w:r>
                      <w:r w:rsidR="00E626EE"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ทำให้ประชากรส่วนใหญ่ไม่ได้ออกไปทำกิจกรรมนอกบ้าน ทำให้มีจำนวน</w:t>
                      </w:r>
                    </w:p>
                    <w:p w14:paraId="6F8AAC4B" w14:textId="7B0460A5" w:rsidR="00B066D1" w:rsidRPr="007573D6" w:rsidRDefault="00E626EE" w:rsidP="00B066D1">
                      <w:pPr>
                        <w:spacing w:line="240" w:lineRule="auto"/>
                        <w:rPr>
                          <w:rFonts w:ascii="Tahoma" w:hAnsi="Tahoma" w:cs="Tahoma"/>
                          <w:szCs w:val="22"/>
                          <w:cs/>
                        </w:rPr>
                      </w:pPr>
                      <w:r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ผู้ประสบปัญหา</w:t>
                      </w:r>
                      <w:r w:rsidR="006975AD"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ด้านสุขภาพ</w:t>
                      </w:r>
                      <w:r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เพิ่มขึ้นอย่างมา</w:t>
                      </w:r>
                      <w:r w:rsidR="006975AD"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 xml:space="preserve">ก โดยปัญหาที่เห็นได้ชัดก็คือปัญหาฝุ่น </w:t>
                      </w:r>
                      <w:r w:rsidR="006975AD" w:rsidRPr="007573D6">
                        <w:rPr>
                          <w:rFonts w:ascii="Tahoma" w:hAnsi="Tahoma" w:cs="Tahoma"/>
                          <w:szCs w:val="22"/>
                        </w:rPr>
                        <w:t xml:space="preserve">pm 2.5 </w:t>
                      </w:r>
                      <w:r w:rsidR="006975AD"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แ</w:t>
                      </w:r>
                      <w:r w:rsidR="00B066D1"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ละ</w:t>
                      </w:r>
                    </w:p>
                    <w:p w14:paraId="5BB39E8A" w14:textId="413A4BB3" w:rsidR="000C6D41" w:rsidRPr="007573D6" w:rsidRDefault="00B066D1" w:rsidP="00B066D1">
                      <w:pPr>
                        <w:spacing w:line="360" w:lineRule="auto"/>
                        <w:rPr>
                          <w:rFonts w:ascii="Tahoma" w:hAnsi="Tahoma" w:cs="Tahoma"/>
                          <w:szCs w:val="22"/>
                          <w:cs/>
                        </w:rPr>
                      </w:pPr>
                      <w:r w:rsidRPr="007573D6">
                        <w:rPr>
                          <w:rFonts w:ascii="Tahoma" w:hAnsi="Tahoma" w:cs="Tahoma"/>
                          <w:szCs w:val="22"/>
                          <w:cs/>
                        </w:rPr>
                        <w:t>การไม่ออกกำลังกายของประชากรทั่วไป ทำให้มีความคิดที่จะสร้าง อุปกรณ์ที่สามารถ วิเคราะห์อัตราการเต้นของหัวใจ การขยับตัวของผู้ใช้ และ ออกซิเจนในกระแสเลือด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1E0">
        <w:rPr>
          <w:rFonts w:ascii="Angsana New" w:hAnsi="Angsana New" w:cs="Angsana New" w:hint="cs"/>
          <w:sz w:val="32"/>
          <w:szCs w:val="32"/>
          <w:cs/>
        </w:rPr>
        <w:t xml:space="preserve">ในส่วนนี้ให้นักศึกษาอธิบายเกี่ยวแนวคิดและที่มาของหัวข้อโครงงานที่นักศึกษาจะทำมาอย่างคร่าวๆ ประมาณ 1 ย่อหน้า ว่ามีแนวคิดหรือที่มามาจากอะไร โครงงานที่ทำมีความสำคัญอย่างไร ทำไมถึงอยากทำ </w:t>
      </w:r>
      <w:r w:rsidR="005411E0">
        <w:rPr>
          <w:rFonts w:ascii="Angsana New" w:hAnsi="Angsana New" w:cs="Angsana New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72048" w14:textId="3E6B325C" w:rsidR="005411E0" w:rsidRPr="005411E0" w:rsidRDefault="005411E0" w:rsidP="005411E0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7DFE4291" w14:textId="4D90EB79" w:rsidR="005411E0" w:rsidRPr="005411E0" w:rsidRDefault="005411E0" w:rsidP="005411E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ngsana New" w:hAnsi="Angsana New" w:cs="Angsana New"/>
          <w:b/>
          <w:bCs/>
          <w:sz w:val="36"/>
          <w:szCs w:val="36"/>
        </w:rPr>
      </w:pPr>
      <w:r w:rsidRPr="005411E0">
        <w:rPr>
          <w:rFonts w:ascii="Angsana New" w:hAnsi="Angsana New" w:cs="Angsana New" w:hint="cs"/>
          <w:b/>
          <w:bCs/>
          <w:sz w:val="36"/>
          <w:szCs w:val="36"/>
          <w:cs/>
        </w:rPr>
        <w:t>ภาพรวมของโครงงาน</w:t>
      </w:r>
    </w:p>
    <w:p w14:paraId="1E4CC1C5" w14:textId="59B71AA9" w:rsidR="00163C9E" w:rsidRDefault="00163C9E" w:rsidP="005411E0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ให้นักศึกษาอธิบายภาพรวมของโครงงานที่จะทำว่าเป็นหัวข้อโครงงานเรื่องอะไร ประเภทไหน มีลักษณะการทำงานของโครงงานเบื้องต้นเป็นอย่างไร ขั้นตอนการนำไปใช้</w:t>
      </w:r>
      <w:r w:rsidR="00210851">
        <w:rPr>
          <w:rFonts w:ascii="Angsana New" w:hAnsi="Angsana New" w:cs="Angsana New" w:hint="cs"/>
          <w:sz w:val="32"/>
          <w:szCs w:val="32"/>
          <w:cs/>
        </w:rPr>
        <w:t>งานที่นักศึกษาคิด ส่วนการแสดงผลการทำงานของโครงงาน สามารถใช้ภาพประกอบการธิบายได้ และถ้ามีรายละเอียดของตัววงจรอิเล็กทรอนิกส์ก็สามารถ</w:t>
      </w:r>
    </w:p>
    <w:p w14:paraId="01B2573F" w14:textId="5028FC1A" w:rsidR="005411E0" w:rsidRDefault="005411E0" w:rsidP="005411E0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1C9B39A" w14:textId="4F5C5B05" w:rsidR="005411E0" w:rsidRDefault="007573D6" w:rsidP="005411E0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D81A915" wp14:editId="371379C4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943600" cy="34251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BD8C4" w14:textId="77777777" w:rsidR="005411E0" w:rsidRDefault="005411E0" w:rsidP="005411E0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5B79C10" w14:textId="77777777" w:rsidR="009A62C8" w:rsidRDefault="005411E0" w:rsidP="008514FD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ตัวอย่างภาพรวมของโครงงาน</w:t>
      </w:r>
    </w:p>
    <w:sectPr w:rsidR="009A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34FA1"/>
    <w:multiLevelType w:val="hybridMultilevel"/>
    <w:tmpl w:val="8DCC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C4D64"/>
    <w:multiLevelType w:val="hybridMultilevel"/>
    <w:tmpl w:val="FBCED56A"/>
    <w:lvl w:ilvl="0" w:tplc="7DFED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F1D8F"/>
    <w:multiLevelType w:val="hybridMultilevel"/>
    <w:tmpl w:val="07DE34E8"/>
    <w:lvl w:ilvl="0" w:tplc="14BCE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458471">
    <w:abstractNumId w:val="2"/>
  </w:num>
  <w:num w:numId="2" w16cid:durableId="2025596504">
    <w:abstractNumId w:val="1"/>
  </w:num>
  <w:num w:numId="3" w16cid:durableId="63472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93"/>
    <w:rsid w:val="000C6D41"/>
    <w:rsid w:val="001312CF"/>
    <w:rsid w:val="00163C9E"/>
    <w:rsid w:val="00210851"/>
    <w:rsid w:val="00361C93"/>
    <w:rsid w:val="005411E0"/>
    <w:rsid w:val="00561A2C"/>
    <w:rsid w:val="006975AD"/>
    <w:rsid w:val="007573D6"/>
    <w:rsid w:val="007F3DF8"/>
    <w:rsid w:val="008514FD"/>
    <w:rsid w:val="009A62C8"/>
    <w:rsid w:val="00B066D1"/>
    <w:rsid w:val="00C25143"/>
    <w:rsid w:val="00E626EE"/>
    <w:rsid w:val="00F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964D"/>
  <w15:chartTrackingRefBased/>
  <w15:docId w15:val="{8E7C75C6-1085-4B41-B92D-746B013D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FD"/>
  </w:style>
  <w:style w:type="paragraph" w:styleId="Heading3">
    <w:name w:val="heading 3"/>
    <w:basedOn w:val="Normal"/>
    <w:link w:val="Heading3Char"/>
    <w:uiPriority w:val="9"/>
    <w:qFormat/>
    <w:rsid w:val="00361C9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C8"/>
    <w:pPr>
      <w:ind w:left="720"/>
      <w:contextualSpacing/>
    </w:pPr>
  </w:style>
  <w:style w:type="table" w:styleId="TableGrid">
    <w:name w:val="Table Grid"/>
    <w:basedOn w:val="TableNormal"/>
    <w:uiPriority w:val="39"/>
    <w:rsid w:val="0016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1C93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1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ng5\Downloads\Napat%20Worathunyathorn%20-%20&#3649;&#3610;&#3610;&#3609;&#3635;&#3648;&#3626;&#3609;&#3629;&#3627;&#3633;&#3623;&#3586;&#3657;&#3629;&#3650;&#3588;&#3619;&#3591;&#3591;&#3634;&#360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Napat Worathunyathorn - แบบนำเสนอหัวข้อโครงงาน</Template>
  <TotalTime>88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Worathunyathorn</dc:creator>
  <cp:keywords/>
  <dc:description/>
  <cp:lastModifiedBy>Napat Worathunyathorn</cp:lastModifiedBy>
  <cp:revision>1</cp:revision>
  <dcterms:created xsi:type="dcterms:W3CDTF">2023-02-14T06:06:00Z</dcterms:created>
  <dcterms:modified xsi:type="dcterms:W3CDTF">2023-02-14T07:34:00Z</dcterms:modified>
</cp:coreProperties>
</file>